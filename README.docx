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47" w:rsidRDefault="00536D78" w:rsidP="00536D78">
      <w:pPr>
        <w:pStyle w:val="ListParagraph"/>
        <w:numPr>
          <w:ilvl w:val="0"/>
          <w:numId w:val="1"/>
        </w:numPr>
      </w:pPr>
      <w:r>
        <w:t xml:space="preserve">Team Members: Eric Fonseca and Nicholas </w:t>
      </w:r>
      <w:proofErr w:type="spellStart"/>
      <w:r>
        <w:t>Iebba</w:t>
      </w:r>
      <w:proofErr w:type="spellEnd"/>
    </w:p>
    <w:p w:rsidR="00536D78" w:rsidRDefault="00536D78" w:rsidP="00536D78">
      <w:pPr>
        <w:pStyle w:val="ListParagraph"/>
        <w:numPr>
          <w:ilvl w:val="0"/>
          <w:numId w:val="1"/>
        </w:numPr>
      </w:pPr>
      <w:r>
        <w:t>Workflow:</w:t>
      </w:r>
    </w:p>
    <w:p w:rsidR="00536D78" w:rsidRDefault="00536D78" w:rsidP="00536D78">
      <w:pPr>
        <w:pStyle w:val="ListParagraph"/>
        <w:numPr>
          <w:ilvl w:val="0"/>
          <w:numId w:val="2"/>
        </w:numPr>
      </w:pPr>
      <w:r>
        <w:t>AABB Class: Eric</w:t>
      </w:r>
    </w:p>
    <w:p w:rsidR="00536D78" w:rsidRDefault="00536D78" w:rsidP="00536D78">
      <w:pPr>
        <w:pStyle w:val="ListParagraph"/>
        <w:numPr>
          <w:ilvl w:val="0"/>
          <w:numId w:val="2"/>
        </w:numPr>
      </w:pPr>
      <w:r>
        <w:t>AABB Singleton and Collisions: Nicholas</w:t>
      </w:r>
    </w:p>
    <w:p w:rsidR="00536D78" w:rsidRDefault="00536D78" w:rsidP="00536D78">
      <w:pPr>
        <w:pStyle w:val="ListParagraph"/>
        <w:numPr>
          <w:ilvl w:val="0"/>
          <w:numId w:val="3"/>
        </w:numPr>
      </w:pPr>
      <w:r>
        <w:t>Partner’s Usefulness: 10</w:t>
      </w:r>
    </w:p>
    <w:p w:rsidR="00536D78" w:rsidRDefault="00536D78" w:rsidP="00536D78">
      <w:pPr>
        <w:pStyle w:val="ListParagraph"/>
        <w:numPr>
          <w:ilvl w:val="0"/>
          <w:numId w:val="3"/>
        </w:numPr>
      </w:pPr>
      <w:r>
        <w:t>Reason: He could show up to meet on short notice, got work done, understood the engine</w:t>
      </w:r>
    </w:p>
    <w:p w:rsidR="00536D78" w:rsidRDefault="00536D78" w:rsidP="00536D78"/>
    <w:p w:rsidR="00536D78" w:rsidRDefault="00536D78" w:rsidP="00536D78">
      <w:r>
        <w:t>Alberto, there is more that needs to be said:</w:t>
      </w:r>
    </w:p>
    <w:p w:rsidR="00536D78" w:rsidRDefault="00536D78" w:rsidP="00536D78">
      <w:r>
        <w:t xml:space="preserve">I previously worked with Kevin Granger. He did not inform me that he parted ways until I asked “do you want to work on the </w:t>
      </w:r>
      <w:proofErr w:type="spellStart"/>
      <w:proofErr w:type="gramStart"/>
      <w:r>
        <w:t>hw</w:t>
      </w:r>
      <w:proofErr w:type="spellEnd"/>
      <w:proofErr w:type="gramEnd"/>
      <w:r>
        <w:t>?” on Friday afternoon. So while I was with my parents on Easter weekend, I used my phone to send out mail to find a partner and hope I could get a hold of someone before Monday. Eric emailed me on Saturday, and we agreed to meet to work on Monday.</w:t>
      </w:r>
    </w:p>
    <w:p w:rsidR="00536D78" w:rsidRDefault="00536D78" w:rsidP="00536D78">
      <w:r>
        <w:t>Before we met, he had been working by himself on the Box Class. So, in our first meeting, it turned out that he got most of the work done, so I went through the classes to check it and do the Singleton.</w:t>
      </w:r>
    </w:p>
    <w:p w:rsidR="00536D78" w:rsidRDefault="00536D78" w:rsidP="00536D78"/>
    <w:p w:rsidR="00536D78" w:rsidRDefault="00536D78" w:rsidP="00536D78">
      <w:r>
        <w:t xml:space="preserve">He did not know how to use </w:t>
      </w:r>
      <w:proofErr w:type="spellStart"/>
      <w:r>
        <w:t>Git</w:t>
      </w:r>
      <w:proofErr w:type="spellEnd"/>
      <w:r>
        <w:t xml:space="preserve"> Hub, so I taught him, and his work was the first commit. The rest of the commits are me, I commit often even if little has changed. The final submission got to work when he pointed out to me “I think the static casted vec4’s should be vec3s instead”, and then the collisions for the AABB got to work.</w:t>
      </w:r>
    </w:p>
    <w:p w:rsidR="00536D78" w:rsidRDefault="00536D78" w:rsidP="00536D78"/>
    <w:p w:rsidR="00536D78" w:rsidRDefault="00536D78" w:rsidP="00536D78">
      <w:proofErr w:type="spellStart"/>
      <w:r w:rsidRPr="00536D78">
        <w:rPr>
          <w:b/>
        </w:rPr>
        <w:t>Tl</w:t>
      </w:r>
      <w:proofErr w:type="gramStart"/>
      <w:r w:rsidRPr="00536D78">
        <w:rPr>
          <w:b/>
        </w:rPr>
        <w:t>;dr</w:t>
      </w:r>
      <w:proofErr w:type="spellEnd"/>
      <w:proofErr w:type="gramEnd"/>
      <w:r>
        <w:t xml:space="preserve"> </w:t>
      </w:r>
      <w:r>
        <w:sym w:font="Wingdings" w:char="F0E0"/>
      </w:r>
      <w:r>
        <w:t xml:space="preserve"> </w:t>
      </w:r>
      <w:r w:rsidR="0075769A">
        <w:t>We met late. BUT, we are on the same level of understanding with the code. Because of this I feel I can contribute meaningfully to him.</w:t>
      </w:r>
      <w:bookmarkStart w:id="0" w:name="_GoBack"/>
      <w:bookmarkEnd w:id="0"/>
    </w:p>
    <w:sectPr w:rsidR="0053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A2A7E"/>
    <w:multiLevelType w:val="hybridMultilevel"/>
    <w:tmpl w:val="CFFA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AD3FF9"/>
    <w:multiLevelType w:val="hybridMultilevel"/>
    <w:tmpl w:val="CD0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C82C3C"/>
    <w:multiLevelType w:val="hybridMultilevel"/>
    <w:tmpl w:val="F2F8C2C0"/>
    <w:lvl w:ilvl="0" w:tplc="16E229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91"/>
    <w:rsid w:val="00536D78"/>
    <w:rsid w:val="0075769A"/>
    <w:rsid w:val="008C0D47"/>
    <w:rsid w:val="00E4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610A4-8A8E-4E96-915A-97BA00ED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BAAC27DB</Template>
  <TotalTime>11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IEBBA (RIT Student)</dc:creator>
  <cp:keywords/>
  <dc:description/>
  <cp:lastModifiedBy>NICHOLAS IEBBA (RIT Student)</cp:lastModifiedBy>
  <cp:revision>2</cp:revision>
  <dcterms:created xsi:type="dcterms:W3CDTF">2015-04-07T19:54:00Z</dcterms:created>
  <dcterms:modified xsi:type="dcterms:W3CDTF">2015-04-07T20:05:00Z</dcterms:modified>
</cp:coreProperties>
</file>